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270"/>
        <w:gridCol w:w="4616"/>
      </w:tblGrid>
      <w:tr w:rsidR="008D4C89" w14:paraId="24E3A6E5" w14:textId="77777777" w:rsidTr="00C70DD5">
        <w:trPr>
          <w:trHeight w:val="4887"/>
        </w:trPr>
        <w:tc>
          <w:tcPr>
            <w:tcW w:w="5040" w:type="dxa"/>
            <w:gridSpan w:val="2"/>
            <w:tcMar>
              <w:left w:w="288" w:type="dxa"/>
            </w:tcMar>
          </w:tcPr>
          <w:p w14:paraId="75A4A2D8" w14:textId="204680CD" w:rsidR="009E46F3" w:rsidRPr="009E46F3" w:rsidRDefault="00F90C93" w:rsidP="009E46F3">
            <w:pPr>
              <w:pStyle w:val="Title"/>
              <w:rPr>
                <w:sz w:val="36"/>
                <w:szCs w:val="36"/>
              </w:rPr>
            </w:pPr>
            <w:r w:rsidRPr="00F90C93">
              <w:t>#LearnCode</w:t>
            </w:r>
            <w:r>
              <w:rPr>
                <w:sz w:val="36"/>
                <w:szCs w:val="36"/>
              </w:rPr>
              <w:br/>
            </w:r>
            <w:r w:rsidR="006C308C">
              <w:rPr>
                <w:sz w:val="36"/>
                <w:szCs w:val="36"/>
              </w:rPr>
              <w:t>String</w:t>
            </w:r>
            <w:r w:rsidR="009E46F3" w:rsidRPr="009E46F3">
              <w:rPr>
                <w:sz w:val="36"/>
                <w:szCs w:val="36"/>
              </w:rPr>
              <w:t xml:space="preserve"> answer = yes;</w:t>
            </w:r>
          </w:p>
          <w:p w14:paraId="29CD5EBA" w14:textId="77777777" w:rsidR="009E46F3" w:rsidRDefault="009E46F3" w:rsidP="009E46F3">
            <w:pPr>
              <w:pStyle w:val="Title"/>
              <w:rPr>
                <w:sz w:val="44"/>
                <w:szCs w:val="44"/>
              </w:rPr>
            </w:pPr>
            <w:proofErr w:type="gramStart"/>
            <w:r w:rsidRPr="009E46F3">
              <w:rPr>
                <w:sz w:val="44"/>
                <w:szCs w:val="44"/>
              </w:rPr>
              <w:t>“ if</w:t>
            </w:r>
            <w:proofErr w:type="gramEnd"/>
            <w:r>
              <w:rPr>
                <w:sz w:val="44"/>
                <w:szCs w:val="44"/>
              </w:rPr>
              <w:t xml:space="preserve"> </w:t>
            </w:r>
            <w:r w:rsidRPr="009E46F3">
              <w:rPr>
                <w:sz w:val="44"/>
                <w:szCs w:val="44"/>
              </w:rPr>
              <w:t>(hired &gt;= answer )</w:t>
            </w:r>
            <w:r>
              <w:rPr>
                <w:sz w:val="44"/>
                <w:szCs w:val="44"/>
              </w:rPr>
              <w:t xml:space="preserve"> { </w:t>
            </w:r>
          </w:p>
          <w:p w14:paraId="09769DE9" w14:textId="7AE8518C" w:rsidR="009E46F3" w:rsidRDefault="009E46F3" w:rsidP="009E46F3">
            <w:pPr>
              <w:pStyle w:val="Title"/>
              <w:rPr>
                <w:sz w:val="32"/>
                <w:szCs w:val="32"/>
              </w:rPr>
            </w:pPr>
            <w:r>
              <w:rPr>
                <w:sz w:val="44"/>
                <w:szCs w:val="44"/>
              </w:rPr>
              <w:t xml:space="preserve">   </w:t>
            </w:r>
            <w:r w:rsidRPr="009E46F3">
              <w:rPr>
                <w:sz w:val="28"/>
                <w:szCs w:val="28"/>
              </w:rPr>
              <w:t>System.out.println</w:t>
            </w:r>
            <w:proofErr w:type="gramStart"/>
            <w:r w:rsidRPr="009E46F3">
              <w:rPr>
                <w:sz w:val="28"/>
                <w:szCs w:val="28"/>
              </w:rPr>
              <w:t xml:space="preserve">(“ </w:t>
            </w:r>
            <w:r>
              <w:rPr>
                <w:sz w:val="28"/>
                <w:szCs w:val="28"/>
              </w:rPr>
              <w:t>Hello</w:t>
            </w:r>
            <w:proofErr w:type="gramEnd"/>
            <w:r>
              <w:rPr>
                <w:sz w:val="28"/>
                <w:szCs w:val="28"/>
              </w:rPr>
              <w:t xml:space="preserve"> ,  Dev </w:t>
            </w:r>
            <w:r w:rsidRPr="009E46F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 xml:space="preserve"> </w:t>
            </w:r>
            <w:r w:rsidRPr="009E46F3">
              <w:rPr>
                <w:sz w:val="28"/>
                <w:szCs w:val="28"/>
              </w:rPr>
              <w:t>”)</w:t>
            </w:r>
            <w:r w:rsidR="006C308C">
              <w:rPr>
                <w:sz w:val="28"/>
                <w:szCs w:val="28"/>
              </w:rPr>
              <w:t xml:space="preserve"> ;</w:t>
            </w:r>
            <w:r>
              <w:rPr>
                <w:sz w:val="44"/>
                <w:szCs w:val="44"/>
              </w:rPr>
              <w:t xml:space="preserve">   </w:t>
            </w:r>
          </w:p>
          <w:p w14:paraId="37AD532A" w14:textId="77777777" w:rsidR="009E46F3" w:rsidRDefault="009E46F3" w:rsidP="009E46F3">
            <w:pPr>
              <w:pStyle w:val="Title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} else {</w:t>
            </w:r>
          </w:p>
          <w:p w14:paraId="6025AC2E" w14:textId="3D8D54A8" w:rsidR="009E46F3" w:rsidRPr="009E46F3" w:rsidRDefault="009E46F3" w:rsidP="009E46F3">
            <w:pPr>
              <w:pStyle w:val="Title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9E46F3">
              <w:rPr>
                <w:sz w:val="28"/>
                <w:szCs w:val="28"/>
              </w:rPr>
              <w:t>System.out.println</w:t>
            </w:r>
            <w:proofErr w:type="gramStart"/>
            <w:r w:rsidRPr="009E46F3">
              <w:rPr>
                <w:sz w:val="28"/>
                <w:szCs w:val="28"/>
              </w:rPr>
              <w:t>(“ Get</w:t>
            </w:r>
            <w:proofErr w:type="gramEnd"/>
            <w:r w:rsidRPr="009E46F3">
              <w:rPr>
                <w:sz w:val="28"/>
                <w:szCs w:val="28"/>
              </w:rPr>
              <w:t xml:space="preserve"> lost Noob!</w:t>
            </w:r>
            <w:r>
              <w:rPr>
                <w:sz w:val="28"/>
                <w:szCs w:val="28"/>
              </w:rPr>
              <w:t xml:space="preserve"> </w:t>
            </w:r>
            <w:r w:rsidRPr="009E46F3">
              <w:rPr>
                <w:sz w:val="28"/>
                <w:szCs w:val="28"/>
              </w:rPr>
              <w:t>”)</w:t>
            </w:r>
            <w:r w:rsidR="006C308C">
              <w:rPr>
                <w:sz w:val="28"/>
                <w:szCs w:val="28"/>
              </w:rPr>
              <w:t xml:space="preserve"> ;</w:t>
            </w:r>
          </w:p>
          <w:p w14:paraId="4B3B4ED1" w14:textId="54BC521F" w:rsidR="00F90C93" w:rsidRPr="00C70DD5" w:rsidRDefault="009E46F3" w:rsidP="00F90C93">
            <w:pPr>
              <w:pStyle w:val="Title"/>
              <w:rPr>
                <w:sz w:val="24"/>
                <w:szCs w:val="24"/>
              </w:rPr>
            </w:pPr>
            <w:r>
              <w:rPr>
                <w:sz w:val="44"/>
                <w:szCs w:val="44"/>
              </w:rPr>
              <w:t>}</w:t>
            </w:r>
            <w:r w:rsidRPr="009E46F3">
              <w:rPr>
                <w:sz w:val="44"/>
                <w:szCs w:val="44"/>
              </w:rPr>
              <w:t>”</w:t>
            </w:r>
            <w:r w:rsidR="00F90C93">
              <w:rPr>
                <w:sz w:val="44"/>
                <w:szCs w:val="44"/>
              </w:rPr>
              <w:t xml:space="preserve"> </w:t>
            </w:r>
          </w:p>
        </w:tc>
        <w:tc>
          <w:tcPr>
            <w:tcW w:w="270" w:type="dxa"/>
            <w:vMerge w:val="restart"/>
          </w:tcPr>
          <w:p w14:paraId="3D4B94F2" w14:textId="111CF5B6" w:rsidR="008D4C89" w:rsidRDefault="000F6F34" w:rsidP="008064DE">
            <w:r>
              <w:softHyphen/>
            </w:r>
          </w:p>
        </w:tc>
        <w:tc>
          <w:tcPr>
            <w:tcW w:w="4616" w:type="dxa"/>
            <w:vMerge w:val="restart"/>
          </w:tcPr>
          <w:p w14:paraId="209107C7" w14:textId="77777777" w:rsidR="003C3388" w:rsidRDefault="003C3388" w:rsidP="003C3388"/>
          <w:sdt>
            <w:sdtPr>
              <w:id w:val="-1359042588"/>
              <w:placeholder>
                <w:docPart w:val="109C8EAB81C24B44BFC533532BD321D9"/>
              </w:placeholder>
              <w:temporary/>
              <w:showingPlcHdr/>
              <w15:appearance w15:val="hidden"/>
            </w:sdtPr>
            <w:sdtEndPr/>
            <w:sdtContent>
              <w:p w14:paraId="76E41855" w14:textId="77777777" w:rsidR="008D4C89" w:rsidRDefault="008D4C89" w:rsidP="008064DE">
                <w:r w:rsidRPr="008064DE">
                  <w:rPr>
                    <w:rStyle w:val="Heading1Char"/>
                  </w:rPr>
                  <w:t>Experience</w:t>
                </w:r>
              </w:p>
            </w:sdtContent>
          </w:sdt>
          <w:p w14:paraId="27867A2E" w14:textId="77777777" w:rsidR="008D4C89" w:rsidRPr="00036450" w:rsidRDefault="0073614E" w:rsidP="008064DE">
            <w:pPr>
              <w:pStyle w:val="JobDates"/>
            </w:pPr>
            <w:proofErr w:type="gramStart"/>
            <w:r>
              <w:t>Hartford ,</w:t>
            </w:r>
            <w:proofErr w:type="gramEnd"/>
            <w:r>
              <w:t xml:space="preserve"> CT (Upward Hartford)</w:t>
            </w:r>
          </w:p>
          <w:p w14:paraId="6D09EF94" w14:textId="77777777" w:rsidR="008D4C89" w:rsidRPr="0073614E" w:rsidRDefault="0073614E" w:rsidP="008064DE">
            <w:pPr>
              <w:pStyle w:val="JobTitle"/>
              <w:rPr>
                <w:bCs/>
              </w:rPr>
            </w:pPr>
            <w:r>
              <w:t>Apprentice Full Stack Developer</w:t>
            </w:r>
          </w:p>
          <w:p w14:paraId="3138FBCD" w14:textId="77777777" w:rsidR="008D4C89" w:rsidRDefault="0073614E" w:rsidP="008064DE">
            <w:pPr>
              <w:pStyle w:val="CompanyName"/>
            </w:pPr>
            <w:r w:rsidRPr="00F90C93">
              <w:rPr>
                <w:b/>
                <w:bCs/>
              </w:rPr>
              <w:t>Tech Talent South</w:t>
            </w:r>
            <w:r>
              <w:t xml:space="preserve"> (Sponsored by The Hartford)</w:t>
            </w:r>
          </w:p>
          <w:p w14:paraId="0823A9F7" w14:textId="77777777" w:rsidR="004954F9" w:rsidRDefault="004954F9" w:rsidP="004954F9">
            <w:pPr>
              <w:pStyle w:val="CompanyName"/>
            </w:pPr>
            <w:r>
              <w:t>• Attending an intensive web-development education program to become a software developer, to be completed in October 2019</w:t>
            </w:r>
          </w:p>
          <w:p w14:paraId="0EFC31FD" w14:textId="2A6655BC" w:rsidR="009E46F3" w:rsidRDefault="004954F9" w:rsidP="004954F9">
            <w:pPr>
              <w:pStyle w:val="CompanyName"/>
            </w:pPr>
            <w:r>
              <w:t>• Built software projects primarily using foundation as front-end frameworks (Angular), with TypeScript, Java, Spring Boot and MySQL supporting the back-end.</w:t>
            </w:r>
          </w:p>
          <w:p w14:paraId="3A6F3663" w14:textId="28AEB16F" w:rsidR="00B50B2F" w:rsidRDefault="0073614E" w:rsidP="009E46F3">
            <w:pPr>
              <w:pStyle w:val="JobDates"/>
            </w:pPr>
            <w:bookmarkStart w:id="0" w:name="_GoBack"/>
            <w:bookmarkEnd w:id="0"/>
            <w:proofErr w:type="gramStart"/>
            <w:r>
              <w:t>Westfield ,</w:t>
            </w:r>
            <w:proofErr w:type="gramEnd"/>
            <w:r>
              <w:t xml:space="preserve"> MA (C&amp;S Wholesale Grocers)</w:t>
            </w:r>
          </w:p>
          <w:p w14:paraId="56D2FC06" w14:textId="63753C1E" w:rsidR="008D4C89" w:rsidRPr="00F90C93" w:rsidRDefault="00B50B2F" w:rsidP="004954F9">
            <w:pPr>
              <w:pStyle w:val="JobTitle"/>
            </w:pPr>
            <w:r>
              <w:t xml:space="preserve">  </w:t>
            </w:r>
            <w:r w:rsidR="009E46F3">
              <w:br/>
              <w:t xml:space="preserve">  </w:t>
            </w:r>
            <w:r>
              <w:t xml:space="preserve"> Local Truck Driver</w:t>
            </w:r>
            <w:r w:rsidR="008D4C89" w:rsidRPr="00036450">
              <w:t xml:space="preserve"> </w:t>
            </w:r>
            <w:proofErr w:type="gramStart"/>
            <w:r w:rsidR="00F90C93">
              <w:t>-</w:t>
            </w:r>
            <w:r>
              <w:t xml:space="preserve">  </w:t>
            </w:r>
            <w:r w:rsidRPr="00C70DD5">
              <w:rPr>
                <w:b/>
                <w:bCs/>
              </w:rPr>
              <w:t>J.B.</w:t>
            </w:r>
            <w:proofErr w:type="gramEnd"/>
            <w:r w:rsidRPr="00C70DD5">
              <w:rPr>
                <w:b/>
                <w:bCs/>
              </w:rPr>
              <w:t xml:space="preserve"> Hunt</w:t>
            </w:r>
            <w:r>
              <w:t xml:space="preserve"> </w:t>
            </w:r>
          </w:p>
          <w:sdt>
            <w:sdtPr>
              <w:id w:val="1049110328"/>
              <w:placeholder>
                <w:docPart w:val="5095F881E8CB47A89F8D913F96CA8FA5"/>
              </w:placeholder>
              <w:temporary/>
              <w:showingPlcHdr/>
              <w15:appearance w15:val="hidden"/>
            </w:sdtPr>
            <w:sdtEndPr/>
            <w:sdtContent>
              <w:p w14:paraId="5135CDBE" w14:textId="32379F8C" w:rsidR="00B50B2F" w:rsidRDefault="008D4C89" w:rsidP="006C308C">
                <w:pPr>
                  <w:pStyle w:val="Heading1"/>
                </w:pPr>
                <w:r w:rsidRPr="008064DE">
                  <w:t>Education</w:t>
                </w:r>
              </w:p>
            </w:sdtContent>
          </w:sdt>
          <w:p w14:paraId="6F9C157C" w14:textId="6230A142" w:rsidR="00F90C93" w:rsidRDefault="00F90C93" w:rsidP="00F90C93">
            <w:pPr>
              <w:pStyle w:val="JobDates"/>
            </w:pPr>
            <w:r>
              <w:t xml:space="preserve">Tech Talent South – </w:t>
            </w:r>
            <w:proofErr w:type="gramStart"/>
            <w:r>
              <w:t>H</w:t>
            </w:r>
            <w:r w:rsidR="000F6F34">
              <w:t>artford ,</w:t>
            </w:r>
            <w:proofErr w:type="gramEnd"/>
            <w:r w:rsidR="000F6F34">
              <w:t xml:space="preserve"> CT </w:t>
            </w:r>
            <w:r w:rsidR="00C70DD5">
              <w:t>(Upward Hartford)</w:t>
            </w:r>
          </w:p>
          <w:p w14:paraId="4F7C537F" w14:textId="1F0B077C" w:rsidR="00F90C93" w:rsidRPr="008064DE" w:rsidRDefault="00F90C93" w:rsidP="00B50B2F">
            <w:pPr>
              <w:pStyle w:val="JobTitle"/>
            </w:pPr>
            <w:r>
              <w:t xml:space="preserve">   </w:t>
            </w:r>
            <w:r>
              <w:br/>
              <w:t xml:space="preserve">   </w:t>
            </w:r>
            <w:r w:rsidR="000F6F34">
              <w:t>Apprenticeship (Sponsored by The Hartford)</w:t>
            </w:r>
          </w:p>
          <w:p w14:paraId="0DCDA29A" w14:textId="0EEE14F7" w:rsidR="004954F9" w:rsidRPr="00BD7651" w:rsidRDefault="009E46F3" w:rsidP="00B075C8">
            <w:r>
              <w:t xml:space="preserve"> </w:t>
            </w:r>
            <w:r w:rsidR="00F90C93">
              <w:t xml:space="preserve">  </w:t>
            </w:r>
          </w:p>
        </w:tc>
      </w:tr>
      <w:tr w:rsidR="008D4C89" w14:paraId="7734CA28" w14:textId="77777777" w:rsidTr="00C70DD5">
        <w:trPr>
          <w:trHeight w:val="1323"/>
        </w:trPr>
        <w:tc>
          <w:tcPr>
            <w:tcW w:w="5040" w:type="dxa"/>
            <w:gridSpan w:val="2"/>
            <w:tcMar>
              <w:left w:w="288" w:type="dxa"/>
            </w:tcMar>
          </w:tcPr>
          <w:p w14:paraId="4C865477" w14:textId="05B1C8CA" w:rsidR="008D4C89" w:rsidRDefault="00F90C93" w:rsidP="00BD7651">
            <w:pPr>
              <w:pStyle w:val="Title"/>
            </w:pPr>
            <w:r>
              <w:t>[</w:t>
            </w:r>
            <w:r w:rsidR="00B50B2F">
              <w:t>A</w:t>
            </w:r>
            <w:r w:rsidR="004954F9">
              <w:t>’</w:t>
            </w:r>
            <w:r w:rsidR="00B50B2F">
              <w:t>Zana</w:t>
            </w:r>
            <w:r>
              <w:t>e</w:t>
            </w:r>
          </w:p>
          <w:p w14:paraId="586338B0" w14:textId="235042D7" w:rsidR="008D4C89" w:rsidRDefault="00F90C93" w:rsidP="00BD7651">
            <w:pPr>
              <w:pStyle w:val="Title"/>
              <w:rPr>
                <w:noProof/>
              </w:rPr>
            </w:pPr>
            <w:r>
              <w:t xml:space="preserve">  </w:t>
            </w:r>
            <w:r w:rsidR="00B50B2F">
              <w:t>Bond-Brooks</w:t>
            </w:r>
            <w:r>
              <w:t>]</w:t>
            </w:r>
          </w:p>
        </w:tc>
        <w:tc>
          <w:tcPr>
            <w:tcW w:w="270" w:type="dxa"/>
            <w:vMerge/>
          </w:tcPr>
          <w:p w14:paraId="7182A182" w14:textId="77777777" w:rsidR="008D4C89" w:rsidRDefault="008D4C89" w:rsidP="008064DE"/>
        </w:tc>
        <w:tc>
          <w:tcPr>
            <w:tcW w:w="4616" w:type="dxa"/>
            <w:vMerge/>
          </w:tcPr>
          <w:p w14:paraId="3B7AF5CF" w14:textId="77777777" w:rsidR="008D4C89" w:rsidRDefault="008D4C89" w:rsidP="008064DE"/>
        </w:tc>
      </w:tr>
      <w:tr w:rsidR="008D4C89" w14:paraId="7BFA68E5" w14:textId="77777777" w:rsidTr="00C70DD5">
        <w:trPr>
          <w:trHeight w:val="900"/>
        </w:trPr>
        <w:tc>
          <w:tcPr>
            <w:tcW w:w="5040" w:type="dxa"/>
            <w:gridSpan w:val="2"/>
            <w:tcMar>
              <w:left w:w="288" w:type="dxa"/>
            </w:tcMar>
          </w:tcPr>
          <w:p w14:paraId="3F3C5711" w14:textId="5EDF3202" w:rsidR="008D4C89" w:rsidRPr="00BD7651" w:rsidRDefault="009E46F3" w:rsidP="00BD7651">
            <w:pPr>
              <w:pStyle w:val="Title"/>
              <w:rPr>
                <w:lang w:val="en-US"/>
              </w:rPr>
            </w:pPr>
            <w:r w:rsidRPr="009E46F3">
              <w:rPr>
                <w:sz w:val="52"/>
                <w:szCs w:val="52"/>
              </w:rPr>
              <w:t>Software Developer</w:t>
            </w:r>
          </w:p>
        </w:tc>
        <w:tc>
          <w:tcPr>
            <w:tcW w:w="270" w:type="dxa"/>
            <w:vMerge/>
          </w:tcPr>
          <w:p w14:paraId="08E50ECE" w14:textId="77777777" w:rsidR="008D4C89" w:rsidRDefault="008D4C89" w:rsidP="008064DE"/>
        </w:tc>
        <w:tc>
          <w:tcPr>
            <w:tcW w:w="4616" w:type="dxa"/>
            <w:vMerge/>
          </w:tcPr>
          <w:p w14:paraId="5675B054" w14:textId="77777777" w:rsidR="008D4C89" w:rsidRDefault="008D4C89" w:rsidP="008064DE"/>
        </w:tc>
      </w:tr>
      <w:tr w:rsidR="008D4C89" w14:paraId="1814F2BE" w14:textId="77777777" w:rsidTr="00C70DD5">
        <w:trPr>
          <w:trHeight w:val="1080"/>
        </w:trPr>
        <w:tc>
          <w:tcPr>
            <w:tcW w:w="720" w:type="dxa"/>
            <w:vAlign w:val="center"/>
          </w:tcPr>
          <w:p w14:paraId="509705FD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47BEB51B" wp14:editId="7A36BA93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8F9B688E78E8468B98440D8CB4E55C11"/>
              </w:placeholder>
              <w:temporary/>
              <w:showingPlcHdr/>
              <w15:appearance w15:val="hidden"/>
            </w:sdtPr>
            <w:sdtEndPr/>
            <w:sdtContent>
              <w:p w14:paraId="4CCD8ADC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Phone:</w:t>
                </w:r>
              </w:p>
            </w:sdtContent>
          </w:sdt>
          <w:p w14:paraId="0454EC7F" w14:textId="77777777" w:rsidR="008D4C89" w:rsidRDefault="00B50B2F" w:rsidP="008D4C89">
            <w:r>
              <w:t>443-678-2061</w:t>
            </w:r>
          </w:p>
        </w:tc>
        <w:tc>
          <w:tcPr>
            <w:tcW w:w="270" w:type="dxa"/>
            <w:vMerge/>
          </w:tcPr>
          <w:p w14:paraId="49017E0E" w14:textId="77777777" w:rsidR="008D4C89" w:rsidRDefault="008D4C89" w:rsidP="008064DE"/>
        </w:tc>
        <w:tc>
          <w:tcPr>
            <w:tcW w:w="4616" w:type="dxa"/>
            <w:vMerge/>
          </w:tcPr>
          <w:p w14:paraId="594DC895" w14:textId="77777777" w:rsidR="008D4C89" w:rsidRDefault="008D4C89" w:rsidP="008064DE"/>
        </w:tc>
      </w:tr>
      <w:tr w:rsidR="008D4C89" w14:paraId="5FF9F8FA" w14:textId="77777777" w:rsidTr="00C70DD5">
        <w:trPr>
          <w:trHeight w:val="1170"/>
        </w:trPr>
        <w:tc>
          <w:tcPr>
            <w:tcW w:w="720" w:type="dxa"/>
            <w:vAlign w:val="center"/>
          </w:tcPr>
          <w:p w14:paraId="76B12B1A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20A09D94" wp14:editId="4CC9FA20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3E0C99EA01354E688C53D1DCD1E1A754"/>
              </w:placeholder>
              <w:temporary/>
              <w:showingPlcHdr/>
              <w15:appearance w15:val="hidden"/>
            </w:sdtPr>
            <w:sdtEndPr/>
            <w:sdtContent>
              <w:p w14:paraId="05CF7A9C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Email:</w:t>
                </w:r>
              </w:p>
            </w:sdtContent>
          </w:sdt>
          <w:p w14:paraId="039F7763" w14:textId="77777777" w:rsidR="008D4C89" w:rsidRDefault="00B50B2F" w:rsidP="008D4C89">
            <w:r>
              <w:t>abondbrooks@gmail.com</w:t>
            </w:r>
          </w:p>
        </w:tc>
        <w:tc>
          <w:tcPr>
            <w:tcW w:w="270" w:type="dxa"/>
            <w:vMerge/>
          </w:tcPr>
          <w:p w14:paraId="17B3B3BC" w14:textId="77777777" w:rsidR="008D4C89" w:rsidRDefault="008D4C89" w:rsidP="008064DE"/>
        </w:tc>
        <w:tc>
          <w:tcPr>
            <w:tcW w:w="4616" w:type="dxa"/>
            <w:vMerge/>
          </w:tcPr>
          <w:p w14:paraId="6402F18F" w14:textId="77777777" w:rsidR="008D4C89" w:rsidRDefault="008D4C89" w:rsidP="008064DE"/>
        </w:tc>
      </w:tr>
      <w:tr w:rsidR="008D4C89" w14:paraId="453B3A64" w14:textId="77777777" w:rsidTr="00C70DD5">
        <w:trPr>
          <w:trHeight w:val="1161"/>
        </w:trPr>
        <w:tc>
          <w:tcPr>
            <w:tcW w:w="720" w:type="dxa"/>
            <w:vAlign w:val="center"/>
          </w:tcPr>
          <w:p w14:paraId="13D17C98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7B8D82C6" wp14:editId="7EDEEE5F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p w14:paraId="66A58AAA" w14:textId="77777777" w:rsidR="008D4C89" w:rsidRPr="00B50B2F" w:rsidRDefault="00B50B2F" w:rsidP="008D4C89">
            <w:pPr>
              <w:pStyle w:val="ContactDetails"/>
              <w:rPr>
                <w:rStyle w:val="Heading2Char"/>
              </w:rPr>
            </w:pPr>
            <w:r w:rsidRPr="00B50B2F">
              <w:rPr>
                <w:rStyle w:val="Heading2Char"/>
              </w:rPr>
              <w:t>Github:</w:t>
            </w:r>
          </w:p>
          <w:p w14:paraId="77C5857B" w14:textId="6C1B3315" w:rsidR="008D4C89" w:rsidRDefault="004954F9" w:rsidP="008D4C89">
            <w:r w:rsidRPr="004954F9">
              <w:t>github.com/</w:t>
            </w:r>
            <w:r w:rsidR="00AC267E">
              <w:t>azanaebondbrooks</w:t>
            </w:r>
          </w:p>
        </w:tc>
        <w:tc>
          <w:tcPr>
            <w:tcW w:w="270" w:type="dxa"/>
            <w:vMerge/>
          </w:tcPr>
          <w:p w14:paraId="6F9EA4D6" w14:textId="77777777" w:rsidR="008D4C89" w:rsidRDefault="008D4C89" w:rsidP="008064DE"/>
        </w:tc>
        <w:tc>
          <w:tcPr>
            <w:tcW w:w="4616" w:type="dxa"/>
            <w:vMerge/>
          </w:tcPr>
          <w:p w14:paraId="342687F9" w14:textId="77777777" w:rsidR="008D4C89" w:rsidRDefault="008D4C89" w:rsidP="008064DE"/>
        </w:tc>
      </w:tr>
      <w:tr w:rsidR="008D4C89" w14:paraId="2158737A" w14:textId="77777777" w:rsidTr="00C70DD5">
        <w:trPr>
          <w:trHeight w:val="1218"/>
        </w:trPr>
        <w:tc>
          <w:tcPr>
            <w:tcW w:w="720" w:type="dxa"/>
            <w:vAlign w:val="center"/>
          </w:tcPr>
          <w:p w14:paraId="0C3BED7E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496BA9DF" wp14:editId="4260B77D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tcMar>
              <w:left w:w="216" w:type="dxa"/>
            </w:tcMar>
          </w:tcPr>
          <w:p w14:paraId="1E958466" w14:textId="77777777" w:rsidR="004954F9" w:rsidRDefault="004954F9" w:rsidP="004954F9"/>
          <w:p w14:paraId="4CBE1939" w14:textId="77777777" w:rsidR="004954F9" w:rsidRDefault="0073614E" w:rsidP="004954F9">
            <w:r w:rsidRPr="004954F9">
              <w:rPr>
                <w:rStyle w:val="Heading2Char"/>
                <w:lang w:eastAsia="ja-JP"/>
              </w:rPr>
              <w:t>Geolocation</w:t>
            </w:r>
            <w:r w:rsidR="004954F9" w:rsidRPr="004954F9">
              <w:rPr>
                <w:rStyle w:val="Heading2Char"/>
                <w:lang w:eastAsia="ja-JP"/>
              </w:rPr>
              <w:t>:</w:t>
            </w:r>
            <w:r w:rsidR="004954F9">
              <w:br/>
            </w:r>
            <w:proofErr w:type="gramStart"/>
            <w:r w:rsidR="004954F9">
              <w:t>Hartford ,</w:t>
            </w:r>
            <w:proofErr w:type="gramEnd"/>
            <w:r w:rsidR="004954F9">
              <w:t xml:space="preserve"> CT 06106</w:t>
            </w:r>
          </w:p>
          <w:p w14:paraId="3121E201" w14:textId="2B76FDA9" w:rsidR="009E46F3" w:rsidRPr="00C70DD5" w:rsidRDefault="00C70DD5" w:rsidP="009E46F3">
            <w:pPr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</w:pPr>
            <w:r>
              <w:rPr>
                <w:rStyle w:val="Heading2Char"/>
                <w:lang w:eastAsia="ja-JP"/>
              </w:rPr>
              <w:br/>
            </w:r>
            <w:r w:rsidR="000F6F34">
              <w:rPr>
                <w:rStyle w:val="Heading2Char"/>
                <w:lang w:eastAsia="ja-JP"/>
              </w:rPr>
              <w:t>Soft Skills</w:t>
            </w:r>
            <w:r w:rsidR="000F6F34" w:rsidRPr="004954F9">
              <w:rPr>
                <w:rStyle w:val="Heading2Char"/>
                <w:lang w:eastAsia="ja-JP"/>
              </w:rPr>
              <w:t>:</w:t>
            </w:r>
            <w:r w:rsidR="000F6F34">
              <w:rPr>
                <w:rStyle w:val="Heading2Char"/>
                <w:lang w:eastAsia="ja-JP"/>
              </w:rPr>
              <w:br/>
            </w:r>
            <w:r w:rsidRPr="000F6F34"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>Negotiating</w:t>
            </w:r>
            <w:r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>,</w:t>
            </w:r>
            <w:r w:rsidR="000F6F34"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 xml:space="preserve"> </w:t>
            </w:r>
            <w:r w:rsidR="00B075C8" w:rsidRPr="000F6F34"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>Collaborati</w:t>
            </w:r>
            <w:r w:rsidR="00B075C8"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>ve,</w:t>
            </w:r>
            <w:r w:rsidR="000F6F34"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 xml:space="preserve"> </w:t>
            </w:r>
            <w:r w:rsidR="00B075C8"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>Empathetic,</w:t>
            </w:r>
            <w:r>
              <w:rPr>
                <w:rFonts w:eastAsiaTheme="minorEastAsia"/>
                <w:color w:val="000000" w:themeColor="text1"/>
                <w:kern w:val="24"/>
                <w:sz w:val="16"/>
                <w:szCs w:val="16"/>
                <w:lang w:val="en-ZA"/>
              </w:rPr>
              <w:t xml:space="preserve"> </w:t>
            </w:r>
            <w:r w:rsidR="00B075C8" w:rsidRPr="00C70DD5">
              <w:rPr>
                <w:sz w:val="16"/>
                <w:szCs w:val="16"/>
              </w:rPr>
              <w:t>Optimistic</w:t>
            </w:r>
            <w:r w:rsidR="00B075C8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C70DD5">
              <w:rPr>
                <w:sz w:val="16"/>
                <w:szCs w:val="16"/>
              </w:rPr>
              <w:t>Decision-</w:t>
            </w:r>
            <w:r w:rsidR="00B075C8" w:rsidRPr="00C70DD5">
              <w:rPr>
                <w:sz w:val="16"/>
                <w:szCs w:val="16"/>
              </w:rPr>
              <w:t>making</w:t>
            </w:r>
            <w:r w:rsidR="00B075C8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C70DD5">
              <w:rPr>
                <w:sz w:val="16"/>
                <w:szCs w:val="16"/>
              </w:rPr>
              <w:t>Self-</w:t>
            </w:r>
            <w:r w:rsidR="00B075C8" w:rsidRPr="00C70DD5">
              <w:rPr>
                <w:sz w:val="16"/>
                <w:szCs w:val="16"/>
              </w:rPr>
              <w:t>motivat</w:t>
            </w:r>
            <w:r w:rsidR="00B075C8">
              <w:rPr>
                <w:sz w:val="16"/>
                <w:szCs w:val="16"/>
              </w:rPr>
              <w:t>ed,</w:t>
            </w:r>
            <w:r>
              <w:rPr>
                <w:sz w:val="16"/>
                <w:szCs w:val="16"/>
              </w:rPr>
              <w:t xml:space="preserve"> Time </w:t>
            </w:r>
            <w:r w:rsidR="00B075C8">
              <w:rPr>
                <w:sz w:val="16"/>
                <w:szCs w:val="16"/>
              </w:rPr>
              <w:t>Management,</w:t>
            </w:r>
            <w:r>
              <w:rPr>
                <w:sz w:val="16"/>
                <w:szCs w:val="16"/>
              </w:rPr>
              <w:t xml:space="preserve"> </w:t>
            </w:r>
            <w:r w:rsidR="00B075C8">
              <w:rPr>
                <w:sz w:val="16"/>
                <w:szCs w:val="16"/>
              </w:rPr>
              <w:t>Teamwork,</w:t>
            </w:r>
            <w:r>
              <w:rPr>
                <w:sz w:val="16"/>
                <w:szCs w:val="16"/>
              </w:rPr>
              <w:t xml:space="preserve"> Logical </w:t>
            </w:r>
            <w:r w:rsidR="00B075C8">
              <w:rPr>
                <w:sz w:val="16"/>
                <w:szCs w:val="16"/>
              </w:rPr>
              <w:t>thinking,</w:t>
            </w:r>
            <w:r>
              <w:rPr>
                <w:sz w:val="16"/>
                <w:szCs w:val="16"/>
              </w:rPr>
              <w:t xml:space="preserve"> </w:t>
            </w:r>
            <w:r w:rsidR="00B075C8">
              <w:rPr>
                <w:sz w:val="16"/>
                <w:szCs w:val="16"/>
              </w:rPr>
              <w:t>Persuasive,</w:t>
            </w:r>
            <w:r>
              <w:rPr>
                <w:sz w:val="16"/>
                <w:szCs w:val="16"/>
              </w:rPr>
              <w:t xml:space="preserve"> </w:t>
            </w:r>
            <w:r w:rsidR="00B075C8">
              <w:rPr>
                <w:sz w:val="16"/>
                <w:szCs w:val="16"/>
              </w:rPr>
              <w:t>Agility,</w:t>
            </w:r>
            <w:r>
              <w:rPr>
                <w:sz w:val="16"/>
                <w:szCs w:val="16"/>
              </w:rPr>
              <w:t xml:space="preserve"> Agile Methodology </w:t>
            </w:r>
          </w:p>
        </w:tc>
        <w:tc>
          <w:tcPr>
            <w:tcW w:w="270" w:type="dxa"/>
            <w:vMerge/>
          </w:tcPr>
          <w:p w14:paraId="7BE8072B" w14:textId="77777777" w:rsidR="008D4C89" w:rsidRDefault="008D4C89" w:rsidP="008064DE"/>
        </w:tc>
        <w:tc>
          <w:tcPr>
            <w:tcW w:w="4616" w:type="dxa"/>
            <w:vMerge/>
          </w:tcPr>
          <w:p w14:paraId="0F67EF6A" w14:textId="77777777" w:rsidR="008D4C89" w:rsidRDefault="008D4C89" w:rsidP="008064DE"/>
        </w:tc>
      </w:tr>
      <w:tr w:rsidR="008D4C89" w14:paraId="1882CD35" w14:textId="77777777" w:rsidTr="00C70DD5">
        <w:trPr>
          <w:trHeight w:val="1218"/>
        </w:trPr>
        <w:tc>
          <w:tcPr>
            <w:tcW w:w="720" w:type="dxa"/>
            <w:shd w:val="clear" w:color="auto" w:fill="C8FF17" w:themeFill="accent3"/>
            <w:vAlign w:val="center"/>
          </w:tcPr>
          <w:p w14:paraId="5952CB1D" w14:textId="5476E43C" w:rsidR="008D4C89" w:rsidRPr="00F4731D" w:rsidRDefault="000F6F34" w:rsidP="00BD7651">
            <w:pPr>
              <w:jc w:val="center"/>
              <w:rPr>
                <w:noProof/>
              </w:rPr>
            </w:pPr>
            <w:r>
              <w:rPr>
                <w:noProof/>
              </w:rPr>
              <w:br/>
            </w:r>
            <w:r w:rsidR="006C308C">
              <w:rPr>
                <w:noProof/>
              </w:rPr>
              <w:drawing>
                <wp:inline distT="0" distB="0" distL="0" distR="0" wp14:anchorId="02C79609" wp14:editId="57CFAD8C">
                  <wp:extent cx="271692" cy="3090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90" cy="34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/>
            <w:tcMar>
              <w:left w:w="216" w:type="dxa"/>
            </w:tcMar>
          </w:tcPr>
          <w:p w14:paraId="5846EF6D" w14:textId="77777777" w:rsidR="008D4C89" w:rsidRDefault="008D4C89" w:rsidP="00BD7651"/>
        </w:tc>
        <w:tc>
          <w:tcPr>
            <w:tcW w:w="270" w:type="dxa"/>
            <w:vMerge/>
          </w:tcPr>
          <w:p w14:paraId="345C04E9" w14:textId="77777777" w:rsidR="008D4C89" w:rsidRDefault="008D4C89" w:rsidP="008064DE"/>
        </w:tc>
        <w:tc>
          <w:tcPr>
            <w:tcW w:w="4616" w:type="dxa"/>
            <w:vMerge/>
          </w:tcPr>
          <w:p w14:paraId="49353017" w14:textId="77777777" w:rsidR="008D4C89" w:rsidRDefault="008D4C89" w:rsidP="008064DE"/>
        </w:tc>
      </w:tr>
      <w:tr w:rsidR="008D4C89" w14:paraId="0AE06C45" w14:textId="77777777" w:rsidTr="00C70DD5">
        <w:trPr>
          <w:trHeight w:val="895"/>
        </w:trPr>
        <w:tc>
          <w:tcPr>
            <w:tcW w:w="720" w:type="dxa"/>
            <w:tcBorders>
              <w:bottom w:val="nil"/>
            </w:tcBorders>
            <w:shd w:val="clear" w:color="auto" w:fill="C8FF17" w:themeFill="accent3"/>
            <w:vAlign w:val="center"/>
          </w:tcPr>
          <w:p w14:paraId="6D071E7A" w14:textId="4F5CAFC2" w:rsidR="008D4C89" w:rsidRDefault="000F6F34" w:rsidP="00BD7651">
            <w:pPr>
              <w:jc w:val="center"/>
            </w:pP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08C16AF0" wp14:editId="2F03E07A">
                  <wp:extent cx="198967" cy="1989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98" cy="20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bottom w:val="nil"/>
            </w:tcBorders>
            <w:tcMar>
              <w:left w:w="216" w:type="dxa"/>
            </w:tcMar>
          </w:tcPr>
          <w:p w14:paraId="55A3169B" w14:textId="55102DEC" w:rsidR="00CC3FD4" w:rsidRPr="000F6F34" w:rsidRDefault="000F6F34" w:rsidP="000F6F34">
            <w:pPr>
              <w:pStyle w:val="ContactInfo"/>
              <w:spacing w:line="276" w:lineRule="auto"/>
              <w:rPr>
                <w:sz w:val="16"/>
                <w:szCs w:val="16"/>
              </w:rPr>
            </w:pPr>
            <w:r>
              <w:rPr>
                <w:rStyle w:val="Heading2Char"/>
                <w:lang w:eastAsia="ja-JP"/>
              </w:rPr>
              <w:t>Technical Skills</w:t>
            </w:r>
            <w:r w:rsidRPr="004954F9">
              <w:rPr>
                <w:rStyle w:val="Heading2Char"/>
                <w:lang w:eastAsia="ja-JP"/>
              </w:rPr>
              <w:t>:</w:t>
            </w:r>
            <w:r>
              <w:rPr>
                <w:sz w:val="16"/>
                <w:szCs w:val="16"/>
              </w:rPr>
              <w:br/>
            </w:r>
            <w:r w:rsidRPr="000F6F34">
              <w:rPr>
                <w:sz w:val="16"/>
                <w:szCs w:val="16"/>
              </w:rPr>
              <w:t>Java/J2</w:t>
            </w:r>
            <w:proofErr w:type="gramStart"/>
            <w:r w:rsidRPr="000F6F34">
              <w:rPr>
                <w:sz w:val="16"/>
                <w:szCs w:val="16"/>
              </w:rPr>
              <w:t>EE ,</w:t>
            </w:r>
            <w:proofErr w:type="gramEnd"/>
            <w:r w:rsidRPr="000F6F34">
              <w:rPr>
                <w:sz w:val="16"/>
                <w:szCs w:val="16"/>
              </w:rPr>
              <w:t xml:space="preserve"> JDBC, Hibernate ORM, Spring Framework, Spring MVC , </w:t>
            </w:r>
            <w:r w:rsidR="006C308C" w:rsidRPr="000F6F34">
              <w:rPr>
                <w:sz w:val="16"/>
                <w:szCs w:val="16"/>
              </w:rPr>
              <w:t>MySQL</w:t>
            </w:r>
            <w:r w:rsidRPr="000F6F34">
              <w:rPr>
                <w:sz w:val="16"/>
                <w:szCs w:val="16"/>
              </w:rPr>
              <w:t>,  React , Angular ,</w:t>
            </w:r>
            <w:r>
              <w:rPr>
                <w:sz w:val="16"/>
                <w:szCs w:val="16"/>
              </w:rPr>
              <w:t xml:space="preserve"> Git ,</w:t>
            </w:r>
            <w:r w:rsidRPr="000F6F34">
              <w:rPr>
                <w:sz w:val="16"/>
                <w:szCs w:val="16"/>
              </w:rPr>
              <w:t xml:space="preserve"> HTML, CSS , JavaScript , MongoDB</w:t>
            </w:r>
            <w:r>
              <w:rPr>
                <w:sz w:val="16"/>
                <w:szCs w:val="16"/>
              </w:rPr>
              <w:t>, Microsoft Office Suite , Tableau</w:t>
            </w:r>
            <w:r w:rsidR="00C70DD5">
              <w:rPr>
                <w:sz w:val="16"/>
                <w:szCs w:val="16"/>
              </w:rPr>
              <w:t xml:space="preserve"> , SDLC , Agile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6CA70A47" w14:textId="77777777" w:rsidR="008D4C89" w:rsidRDefault="008D4C89" w:rsidP="008064DE"/>
        </w:tc>
        <w:tc>
          <w:tcPr>
            <w:tcW w:w="4616" w:type="dxa"/>
            <w:vMerge/>
            <w:tcBorders>
              <w:bottom w:val="nil"/>
            </w:tcBorders>
          </w:tcPr>
          <w:p w14:paraId="5F423B0E" w14:textId="77777777" w:rsidR="008D4C89" w:rsidRDefault="008D4C89" w:rsidP="008064DE"/>
        </w:tc>
      </w:tr>
    </w:tbl>
    <w:p w14:paraId="5EA640EC" w14:textId="77D5A656" w:rsidR="00BA3253" w:rsidRPr="00CC3FD4" w:rsidRDefault="00BA3253" w:rsidP="008D4C89">
      <w:pPr>
        <w:spacing w:after="0"/>
        <w:rPr>
          <w:color w:val="FFFFFF" w:themeColor="background1"/>
          <w:sz w:val="8"/>
        </w:rPr>
      </w:pPr>
    </w:p>
    <w:sectPr w:rsidR="00BA3253" w:rsidRPr="00CC3FD4" w:rsidSect="00BD7651">
      <w:headerReference w:type="default" r:id="rId21"/>
      <w:pgSz w:w="12240" w:h="15840" w:code="1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B2F02" w14:textId="77777777" w:rsidR="00C27D98" w:rsidRDefault="00C27D98" w:rsidP="00BA3253">
      <w:pPr>
        <w:spacing w:after="0" w:line="240" w:lineRule="auto"/>
      </w:pPr>
      <w:r>
        <w:separator/>
      </w:r>
    </w:p>
  </w:endnote>
  <w:endnote w:type="continuationSeparator" w:id="0">
    <w:p w14:paraId="422552D3" w14:textId="77777777" w:rsidR="00C27D98" w:rsidRDefault="00C27D98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58C0F" w14:textId="77777777" w:rsidR="00C27D98" w:rsidRDefault="00C27D98" w:rsidP="00BA3253">
      <w:pPr>
        <w:spacing w:after="0" w:line="240" w:lineRule="auto"/>
      </w:pPr>
      <w:r>
        <w:separator/>
      </w:r>
    </w:p>
  </w:footnote>
  <w:footnote w:type="continuationSeparator" w:id="0">
    <w:p w14:paraId="4A367FAF" w14:textId="77777777" w:rsidR="00C27D98" w:rsidRDefault="00C27D98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9C0DA" w14:textId="77777777" w:rsidR="00BA3253" w:rsidRDefault="008064DE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E33D2D" wp14:editId="58AEE8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5ACF4468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B50B2F"/>
    <w:rsid w:val="000257E1"/>
    <w:rsid w:val="000F6F34"/>
    <w:rsid w:val="00176419"/>
    <w:rsid w:val="0024595B"/>
    <w:rsid w:val="002C11C9"/>
    <w:rsid w:val="002F0644"/>
    <w:rsid w:val="00310F38"/>
    <w:rsid w:val="003C3388"/>
    <w:rsid w:val="00417798"/>
    <w:rsid w:val="0045614D"/>
    <w:rsid w:val="0045684E"/>
    <w:rsid w:val="004954F9"/>
    <w:rsid w:val="00497020"/>
    <w:rsid w:val="004E7FF5"/>
    <w:rsid w:val="00501D36"/>
    <w:rsid w:val="00662ADC"/>
    <w:rsid w:val="00696538"/>
    <w:rsid w:val="006C308C"/>
    <w:rsid w:val="0073614E"/>
    <w:rsid w:val="00761169"/>
    <w:rsid w:val="007F053E"/>
    <w:rsid w:val="008064DE"/>
    <w:rsid w:val="008D4C89"/>
    <w:rsid w:val="008F2E01"/>
    <w:rsid w:val="009A1903"/>
    <w:rsid w:val="009E46F3"/>
    <w:rsid w:val="00AB450B"/>
    <w:rsid w:val="00AB501E"/>
    <w:rsid w:val="00AC267E"/>
    <w:rsid w:val="00B075C8"/>
    <w:rsid w:val="00B16442"/>
    <w:rsid w:val="00B249EE"/>
    <w:rsid w:val="00B50B2F"/>
    <w:rsid w:val="00B56A80"/>
    <w:rsid w:val="00BA3253"/>
    <w:rsid w:val="00BD7651"/>
    <w:rsid w:val="00C27D98"/>
    <w:rsid w:val="00C70DD5"/>
    <w:rsid w:val="00CC3FD4"/>
    <w:rsid w:val="00CD1D13"/>
    <w:rsid w:val="00CD5B1D"/>
    <w:rsid w:val="00E87F1F"/>
    <w:rsid w:val="00EC60F5"/>
    <w:rsid w:val="00F90C93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A2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9"/>
  </w:style>
  <w:style w:type="paragraph" w:styleId="Heading1">
    <w:name w:val="heading 1"/>
    <w:basedOn w:val="Normal"/>
    <w:next w:val="Normal"/>
    <w:link w:val="Heading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JobDates">
    <w:name w:val="Job Date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8064DE"/>
    <w:pPr>
      <w:spacing w:after="0"/>
    </w:pPr>
  </w:style>
  <w:style w:type="paragraph" w:customStyle="1" w:styleId="CompanyName">
    <w:name w:val="Company Name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Details">
    <w:name w:val="Contact Detail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E4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e\AppData\Local\Packages\Microsoft.Office.Desktop_8wekyb3d8bbwe\LocalCache\Roaming\Microsoft\Templates\Sticky%20not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9C8EAB81C24B44BFC533532BD32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47F0-B3DC-446A-97C9-6C5B078822AA}"/>
      </w:docPartPr>
      <w:docPartBody>
        <w:p w:rsidR="0074367F" w:rsidRDefault="00D91FAB">
          <w:pPr>
            <w:pStyle w:val="109C8EAB81C24B44BFC533532BD321D9"/>
          </w:pPr>
          <w:r w:rsidRPr="008064DE">
            <w:rPr>
              <w:rStyle w:val="Heading1Char"/>
            </w:rPr>
            <w:t>Experience</w:t>
          </w:r>
        </w:p>
      </w:docPartBody>
    </w:docPart>
    <w:docPart>
      <w:docPartPr>
        <w:name w:val="5095F881E8CB47A89F8D913F96CA8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2DAB5-8FE7-41D0-BD9E-1B2FF55D4E6B}"/>
      </w:docPartPr>
      <w:docPartBody>
        <w:p w:rsidR="0074367F" w:rsidRDefault="00D91FAB">
          <w:pPr>
            <w:pStyle w:val="5095F881E8CB47A89F8D913F96CA8FA5"/>
          </w:pPr>
          <w:r w:rsidRPr="008064DE">
            <w:t>Education</w:t>
          </w:r>
        </w:p>
      </w:docPartBody>
    </w:docPart>
    <w:docPart>
      <w:docPartPr>
        <w:name w:val="8F9B688E78E8468B98440D8CB4E5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F5B42-0A23-43C5-BB29-15FA3878BE7A}"/>
      </w:docPartPr>
      <w:docPartBody>
        <w:p w:rsidR="0074367F" w:rsidRDefault="00D91FAB">
          <w:pPr>
            <w:pStyle w:val="8F9B688E78E8468B98440D8CB4E55C11"/>
          </w:pPr>
          <w:r w:rsidRPr="008D4C89">
            <w:rPr>
              <w:rStyle w:val="Heading2Char"/>
            </w:rPr>
            <w:t>Phone:</w:t>
          </w:r>
        </w:p>
      </w:docPartBody>
    </w:docPart>
    <w:docPart>
      <w:docPartPr>
        <w:name w:val="3E0C99EA01354E688C53D1DCD1E1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9D6D8-580A-42B3-9CF0-8C1AD529545D}"/>
      </w:docPartPr>
      <w:docPartBody>
        <w:p w:rsidR="0074367F" w:rsidRDefault="00D91FAB">
          <w:pPr>
            <w:pStyle w:val="3E0C99EA01354E688C53D1DCD1E1A754"/>
          </w:pPr>
          <w:r w:rsidRPr="008D4C89">
            <w:rPr>
              <w:rStyle w:val="Heading2Cha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5"/>
    <w:rsid w:val="0074367F"/>
    <w:rsid w:val="00A22E2B"/>
    <w:rsid w:val="00B34D32"/>
    <w:rsid w:val="00CE7102"/>
    <w:rsid w:val="00D01DE5"/>
    <w:rsid w:val="00D91FAB"/>
    <w:rsid w:val="00E070FF"/>
    <w:rsid w:val="00E6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83607E31646F099DC554FBAFDE3C5">
    <w:name w:val="D4983607E31646F099DC554FBAFDE3C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109C8EAB81C24B44BFC533532BD321D9">
    <w:name w:val="109C8EAB81C24B44BFC533532BD321D9"/>
  </w:style>
  <w:style w:type="paragraph" w:customStyle="1" w:styleId="63BB6942A89045F6A621C2CED335EB8F">
    <w:name w:val="63BB6942A89045F6A621C2CED335EB8F"/>
  </w:style>
  <w:style w:type="paragraph" w:customStyle="1" w:styleId="871F9A215AA94F27A6E73BADA76166D2">
    <w:name w:val="871F9A215AA94F27A6E73BADA76166D2"/>
  </w:style>
  <w:style w:type="paragraph" w:customStyle="1" w:styleId="0435D7ADDEB24AE49F586F49A6852EF5">
    <w:name w:val="0435D7ADDEB24AE49F586F49A6852EF5"/>
  </w:style>
  <w:style w:type="paragraph" w:customStyle="1" w:styleId="99AC102418D74796822841398A755724">
    <w:name w:val="99AC102418D74796822841398A755724"/>
  </w:style>
  <w:style w:type="paragraph" w:customStyle="1" w:styleId="E72E92A6CE9F4C8CAC9C8DCCA7027896">
    <w:name w:val="E72E92A6CE9F4C8CAC9C8DCCA7027896"/>
  </w:style>
  <w:style w:type="paragraph" w:customStyle="1" w:styleId="D21EF91C52624D30B095B6D643F47F94">
    <w:name w:val="D21EF91C52624D30B095B6D643F47F94"/>
  </w:style>
  <w:style w:type="paragraph" w:customStyle="1" w:styleId="EBD643385F714F23B2D2BC5B8FF8BED1">
    <w:name w:val="EBD643385F714F23B2D2BC5B8FF8BED1"/>
  </w:style>
  <w:style w:type="paragraph" w:customStyle="1" w:styleId="C22D702787B843D3AA23E481537A2136">
    <w:name w:val="C22D702787B843D3AA23E481537A2136"/>
  </w:style>
  <w:style w:type="paragraph" w:customStyle="1" w:styleId="E4EF5BA5BA2940DC893E7EB93B5999CA">
    <w:name w:val="E4EF5BA5BA2940DC893E7EB93B5999CA"/>
  </w:style>
  <w:style w:type="paragraph" w:customStyle="1" w:styleId="9EB12E4914334CA586A222C7E60F258E">
    <w:name w:val="9EB12E4914334CA586A222C7E60F258E"/>
  </w:style>
  <w:style w:type="paragraph" w:customStyle="1" w:styleId="42FE5C59A01C41978C3086C3B1296C1A">
    <w:name w:val="42FE5C59A01C41978C3086C3B1296C1A"/>
  </w:style>
  <w:style w:type="paragraph" w:customStyle="1" w:styleId="0FA5AF1863E04286B25DBD2480060382">
    <w:name w:val="0FA5AF1863E04286B25DBD2480060382"/>
  </w:style>
  <w:style w:type="paragraph" w:customStyle="1" w:styleId="B989417D794D42719764B57F4C419432">
    <w:name w:val="B989417D794D42719764B57F4C419432"/>
  </w:style>
  <w:style w:type="paragraph" w:customStyle="1" w:styleId="55A10D921D6B4DE58596A303F6AC8B9C">
    <w:name w:val="55A10D921D6B4DE58596A303F6AC8B9C"/>
  </w:style>
  <w:style w:type="paragraph" w:customStyle="1" w:styleId="F3D089A9F8F44701BEFE5A7EEB2463FD">
    <w:name w:val="F3D089A9F8F44701BEFE5A7EEB2463FD"/>
  </w:style>
  <w:style w:type="paragraph" w:customStyle="1" w:styleId="5095F881E8CB47A89F8D913F96CA8FA5">
    <w:name w:val="5095F881E8CB47A89F8D913F96CA8FA5"/>
  </w:style>
  <w:style w:type="paragraph" w:customStyle="1" w:styleId="EA7BFA4F8CA5473FAFB2C236BA70030F">
    <w:name w:val="EA7BFA4F8CA5473FAFB2C236BA70030F"/>
  </w:style>
  <w:style w:type="paragraph" w:customStyle="1" w:styleId="C55648BFF2FE45E88F17101405FDFA0A">
    <w:name w:val="C55648BFF2FE45E88F17101405FDFA0A"/>
  </w:style>
  <w:style w:type="paragraph" w:customStyle="1" w:styleId="630DC9B23489401E97331D616FD27A36">
    <w:name w:val="630DC9B23489401E97331D616FD27A36"/>
  </w:style>
  <w:style w:type="paragraph" w:customStyle="1" w:styleId="938B4327BF04424A88175ED5D5939BB5">
    <w:name w:val="938B4327BF04424A88175ED5D5939BB5"/>
  </w:style>
  <w:style w:type="paragraph" w:customStyle="1" w:styleId="FAD1537E3EF94C39B78A70A29EF9D71D">
    <w:name w:val="FAD1537E3EF94C39B78A70A29EF9D71D"/>
  </w:style>
  <w:style w:type="paragraph" w:customStyle="1" w:styleId="19A0E21D823D42209F624754784C5D25">
    <w:name w:val="19A0E21D823D42209F624754784C5D25"/>
  </w:style>
  <w:style w:type="paragraph" w:customStyle="1" w:styleId="7E697763C43A4B649AED23EB88F8FE16">
    <w:name w:val="7E697763C43A4B649AED23EB88F8FE16"/>
  </w:style>
  <w:style w:type="paragraph" w:customStyle="1" w:styleId="4A694CAE55554503901F975E1517AD1B">
    <w:name w:val="4A694CAE55554503901F975E1517AD1B"/>
  </w:style>
  <w:style w:type="paragraph" w:customStyle="1" w:styleId="84A478139EB04CCC8343E24651BFDFA7">
    <w:name w:val="84A478139EB04CCC8343E24651BFDFA7"/>
  </w:style>
  <w:style w:type="paragraph" w:styleId="Subtitle">
    <w:name w:val="Subtitle"/>
    <w:basedOn w:val="NormalWeb"/>
    <w:next w:val="Normal"/>
    <w:link w:val="Subtitle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ill Sans MT" w:hAnsi="Gill Sans MT"/>
      <w:color w:val="000000" w:themeColor="text1"/>
      <w:kern w:val="24"/>
      <w:sz w:val="36"/>
      <w:szCs w:val="40"/>
      <w:lang w:val="en-ZA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6BA87456E4324A02AF85FF7281BBE715">
    <w:name w:val="6BA87456E4324A02AF85FF7281BBE71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customStyle="1" w:styleId="8F9B688E78E8468B98440D8CB4E55C11">
    <w:name w:val="8F9B688E78E8468B98440D8CB4E55C11"/>
  </w:style>
  <w:style w:type="paragraph" w:customStyle="1" w:styleId="66B4443C16DE47179119028647E2A708">
    <w:name w:val="66B4443C16DE47179119028647E2A708"/>
  </w:style>
  <w:style w:type="paragraph" w:customStyle="1" w:styleId="3E0C99EA01354E688C53D1DCD1E1A754">
    <w:name w:val="3E0C99EA01354E688C53D1DCD1E1A754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9F902B01BC9346B08649510E68B8E0B4">
    <w:name w:val="9F902B01BC9346B08649510E68B8E0B4"/>
  </w:style>
  <w:style w:type="paragraph" w:customStyle="1" w:styleId="7A8CB850AB524B108DFDE434E98419E4">
    <w:name w:val="7A8CB850AB524B108DFDE434E98419E4"/>
  </w:style>
  <w:style w:type="paragraph" w:customStyle="1" w:styleId="FC7E3C86E1A44E10806F6146D274C1B6">
    <w:name w:val="FC7E3C86E1A44E10806F6146D274C1B6"/>
  </w:style>
  <w:style w:type="paragraph" w:customStyle="1" w:styleId="99B0093FB375498CADFF8A4BD7060CBB">
    <w:name w:val="99B0093FB375498CADFF8A4BD7060CB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Web"/>
    <w:qFormat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customStyle="1" w:styleId="0BEE60E0F7B44A85B14D1CA029F49205">
    <w:name w:val="0BEE60E0F7B44A85B14D1CA029F49205"/>
  </w:style>
  <w:style w:type="paragraph" w:customStyle="1" w:styleId="78B8F065B24D48BC9ECC678B05F96EF2">
    <w:name w:val="78B8F065B24D48BC9ECC678B05F96EF2"/>
  </w:style>
  <w:style w:type="paragraph" w:customStyle="1" w:styleId="2D785E1EFEC34BD48CF59499AE7DF211">
    <w:name w:val="2D785E1EFEC34BD48CF59499AE7DF211"/>
  </w:style>
  <w:style w:type="paragraph" w:customStyle="1" w:styleId="9515C76FC39D4C4B8ECB1C274F2DCED9">
    <w:name w:val="9515C76FC39D4C4B8ECB1C274F2DCED9"/>
    <w:rsid w:val="00D01DE5"/>
  </w:style>
  <w:style w:type="paragraph" w:customStyle="1" w:styleId="C9E66EB1544543B5B619BF5CE9057ED4">
    <w:name w:val="C9E66EB1544543B5B619BF5CE9057ED4"/>
    <w:rsid w:val="00D01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00391C0-D573-4FF8-98B7-6CFAC703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resume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2019-08-15T14:27:00Z</dcterms:created>
  <dcterms:modified xsi:type="dcterms:W3CDTF">2019-08-19T16:50:00Z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